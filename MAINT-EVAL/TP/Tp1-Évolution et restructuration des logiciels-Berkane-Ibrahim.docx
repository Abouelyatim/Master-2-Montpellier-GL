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175A" w14:textId="77777777" w:rsidR="00AA548F" w:rsidRPr="002F62D4" w:rsidRDefault="00AA548F" w:rsidP="00AA548F">
      <w:pPr>
        <w:autoSpaceDE w:val="0"/>
        <w:autoSpaceDN w:val="0"/>
        <w:adjustRightInd w:val="0"/>
        <w:spacing w:line="240" w:lineRule="auto"/>
        <w:jc w:val="center"/>
        <w:rPr>
          <w:rFonts w:ascii="CMU Sans Serif" w:hAnsi="CMU Sans Serif" w:cs="CMU Sans Serif"/>
          <w:b/>
          <w:bCs/>
          <w:sz w:val="48"/>
          <w:szCs w:val="48"/>
          <w:lang w:val="fr-FR"/>
        </w:rPr>
      </w:pPr>
      <w:r w:rsidRPr="002F62D4">
        <w:rPr>
          <w:rFonts w:ascii="CMU Sans Serif" w:hAnsi="CMU Sans Serif" w:cs="CMU Sans Serif"/>
          <w:b/>
          <w:bCs/>
          <w:sz w:val="48"/>
          <w:szCs w:val="48"/>
          <w:lang w:val="fr-FR"/>
        </w:rPr>
        <w:t>HAI913I – Évolution et restructuration des logiciels</w:t>
      </w:r>
    </w:p>
    <w:p w14:paraId="5718CAA2" w14:textId="77777777" w:rsidR="00AA548F" w:rsidRPr="002F62D4" w:rsidRDefault="00AA548F" w:rsidP="00AA548F">
      <w:pPr>
        <w:autoSpaceDE w:val="0"/>
        <w:autoSpaceDN w:val="0"/>
        <w:adjustRightInd w:val="0"/>
        <w:spacing w:line="240" w:lineRule="auto"/>
        <w:jc w:val="center"/>
        <w:rPr>
          <w:rFonts w:ascii="CMU Sans Serif" w:hAnsi="CMU Sans Serif" w:cs="CMU Sans Serif"/>
          <w:b/>
          <w:bCs/>
          <w:sz w:val="48"/>
          <w:szCs w:val="48"/>
          <w:lang w:val="fr-FR"/>
        </w:rPr>
      </w:pPr>
      <w:r w:rsidRPr="002F62D4">
        <w:rPr>
          <w:rFonts w:ascii="CMU Sans Serif" w:hAnsi="CMU Sans Serif" w:cs="CMU Sans Serif"/>
          <w:b/>
          <w:bCs/>
          <w:sz w:val="48"/>
          <w:szCs w:val="48"/>
          <w:lang w:val="fr-FR"/>
        </w:rPr>
        <w:t>Master 2 Informatique</w:t>
      </w:r>
    </w:p>
    <w:p w14:paraId="6D229B44" w14:textId="77777777" w:rsidR="00AA548F" w:rsidRPr="002F62D4" w:rsidRDefault="00AA548F" w:rsidP="00AA548F">
      <w:pPr>
        <w:jc w:val="center"/>
        <w:rPr>
          <w:rFonts w:ascii="CMU Sans Serif" w:hAnsi="CMU Sans Serif" w:cs="CMU Sans Serif"/>
          <w:sz w:val="48"/>
          <w:szCs w:val="48"/>
          <w:lang w:val="fr-FR"/>
        </w:rPr>
      </w:pPr>
      <w:r w:rsidRPr="002F62D4">
        <w:rPr>
          <w:rFonts w:ascii="CMU Sans Serif" w:hAnsi="CMU Sans Serif" w:cs="CMU Sans Serif"/>
          <w:b/>
          <w:bCs/>
          <w:sz w:val="48"/>
          <w:szCs w:val="48"/>
          <w:lang w:val="fr-FR"/>
        </w:rPr>
        <w:t>TD_TP 1 : Généralités</w:t>
      </w:r>
    </w:p>
    <w:p w14:paraId="63AB678D" w14:textId="77777777" w:rsidR="00AA548F" w:rsidRPr="00AA548F" w:rsidRDefault="00AA548F" w:rsidP="00AA548F">
      <w:pPr>
        <w:jc w:val="center"/>
        <w:rPr>
          <w:lang w:val="fr-FR"/>
        </w:rPr>
      </w:pPr>
    </w:p>
    <w:p w14:paraId="41B08322" w14:textId="77777777" w:rsidR="00AA548F" w:rsidRPr="00AA548F" w:rsidRDefault="00AA548F" w:rsidP="00AA548F">
      <w:pPr>
        <w:jc w:val="center"/>
        <w:rPr>
          <w:sz w:val="40"/>
          <w:szCs w:val="40"/>
          <w:lang w:val="fr-FR"/>
        </w:rPr>
      </w:pPr>
      <w:r w:rsidRPr="00AA548F">
        <w:rPr>
          <w:sz w:val="40"/>
          <w:szCs w:val="40"/>
          <w:lang w:val="fr-FR"/>
        </w:rPr>
        <w:t>Ibrahim, BERKANE</w:t>
      </w:r>
    </w:p>
    <w:p w14:paraId="2BA3934F" w14:textId="77777777" w:rsidR="00AA548F" w:rsidRPr="00AA548F" w:rsidRDefault="00AA548F" w:rsidP="00AA548F">
      <w:pPr>
        <w:jc w:val="center"/>
        <w:rPr>
          <w:sz w:val="40"/>
          <w:szCs w:val="40"/>
          <w:lang w:val="fr-FR"/>
        </w:rPr>
      </w:pPr>
      <w:r w:rsidRPr="00AA548F">
        <w:rPr>
          <w:sz w:val="40"/>
          <w:szCs w:val="40"/>
          <w:lang w:val="fr-FR"/>
        </w:rPr>
        <w:t>ibrahim-abouyatime.berkane@etu.umontpellier.fr</w:t>
      </w:r>
    </w:p>
    <w:p w14:paraId="13786012" w14:textId="102E7CEF" w:rsidR="00805E39" w:rsidRDefault="00805E39" w:rsidP="00AA548F">
      <w:pPr>
        <w:rPr>
          <w:lang w:val="fr-FR"/>
        </w:rPr>
      </w:pPr>
    </w:p>
    <w:p w14:paraId="627B9984" w14:textId="3ABD3BBD" w:rsidR="00AA548F" w:rsidRDefault="00AA548F" w:rsidP="00AA548F">
      <w:pPr>
        <w:rPr>
          <w:lang w:val="fr-FR"/>
        </w:rPr>
      </w:pPr>
    </w:p>
    <w:p w14:paraId="08A992E3" w14:textId="6C74BE0B" w:rsidR="00AA548F" w:rsidRDefault="00AA548F" w:rsidP="00AA548F">
      <w:pPr>
        <w:rPr>
          <w:lang w:val="fr-FR"/>
        </w:rPr>
      </w:pPr>
    </w:p>
    <w:p w14:paraId="55AB92F2" w14:textId="32313DEF" w:rsidR="00AA548F" w:rsidRDefault="00AA548F" w:rsidP="00AA548F">
      <w:pPr>
        <w:rPr>
          <w:lang w:val="fr-FR"/>
        </w:rPr>
      </w:pPr>
    </w:p>
    <w:p w14:paraId="2621C282" w14:textId="782FB00B" w:rsidR="00AA548F" w:rsidRDefault="00AA548F" w:rsidP="00AA548F">
      <w:pPr>
        <w:rPr>
          <w:lang w:val="fr-FR"/>
        </w:rPr>
      </w:pPr>
    </w:p>
    <w:p w14:paraId="58818663" w14:textId="7C0D6F7C" w:rsidR="00AA548F" w:rsidRDefault="00AA548F" w:rsidP="00AA548F">
      <w:pPr>
        <w:rPr>
          <w:lang w:val="fr-FR"/>
        </w:rPr>
      </w:pPr>
    </w:p>
    <w:p w14:paraId="2A7ADAFD" w14:textId="462FE7F6" w:rsidR="00AA548F" w:rsidRDefault="00AA548F" w:rsidP="00AA548F">
      <w:pPr>
        <w:rPr>
          <w:lang w:val="fr-FR"/>
        </w:rPr>
      </w:pPr>
    </w:p>
    <w:p w14:paraId="36E2B038" w14:textId="318F24BE" w:rsidR="00AA548F" w:rsidRDefault="00AA548F" w:rsidP="00AA548F">
      <w:pPr>
        <w:rPr>
          <w:lang w:val="fr-FR"/>
        </w:rPr>
      </w:pPr>
    </w:p>
    <w:p w14:paraId="5B81630A" w14:textId="0DC1648E" w:rsidR="00AA548F" w:rsidRDefault="00AA548F" w:rsidP="00AA548F">
      <w:pPr>
        <w:rPr>
          <w:lang w:val="fr-FR"/>
        </w:rPr>
      </w:pPr>
    </w:p>
    <w:p w14:paraId="4F3B60F8" w14:textId="3403EB94" w:rsidR="00AA548F" w:rsidRDefault="00AA548F" w:rsidP="00AA548F">
      <w:pPr>
        <w:rPr>
          <w:lang w:val="fr-FR"/>
        </w:rPr>
      </w:pPr>
    </w:p>
    <w:p w14:paraId="15714C4F" w14:textId="36892760" w:rsidR="00AA548F" w:rsidRDefault="00AA548F" w:rsidP="00AA548F">
      <w:pPr>
        <w:rPr>
          <w:lang w:val="fr-FR"/>
        </w:rPr>
      </w:pPr>
    </w:p>
    <w:p w14:paraId="46B85BF3" w14:textId="29AC5D75" w:rsidR="00AA548F" w:rsidRDefault="00AA548F" w:rsidP="00AA548F">
      <w:pPr>
        <w:rPr>
          <w:lang w:val="fr-FR"/>
        </w:rPr>
      </w:pPr>
    </w:p>
    <w:p w14:paraId="548A25B9" w14:textId="52D60A57" w:rsidR="00AA548F" w:rsidRDefault="00AA548F" w:rsidP="00AA548F">
      <w:pPr>
        <w:rPr>
          <w:lang w:val="fr-FR"/>
        </w:rPr>
      </w:pPr>
    </w:p>
    <w:p w14:paraId="7857872A" w14:textId="50E9551C" w:rsidR="00AA548F" w:rsidRDefault="00AA548F" w:rsidP="00AA548F">
      <w:pPr>
        <w:rPr>
          <w:lang w:val="fr-FR"/>
        </w:rPr>
      </w:pPr>
    </w:p>
    <w:p w14:paraId="4A83CB4D" w14:textId="3D1B19E5" w:rsidR="00AA548F" w:rsidRDefault="00AA548F" w:rsidP="002F62D4">
      <w:pPr>
        <w:ind w:firstLine="0"/>
        <w:rPr>
          <w:lang w:val="fr-FR"/>
        </w:rPr>
      </w:pPr>
    </w:p>
    <w:p w14:paraId="3D9BD6EE" w14:textId="77777777" w:rsidR="00AA548F" w:rsidRPr="00AA548F" w:rsidRDefault="00AA548F" w:rsidP="00AA548F">
      <w:pPr>
        <w:pStyle w:val="Heading1"/>
        <w:rPr>
          <w:sz w:val="30"/>
          <w:szCs w:val="36"/>
          <w:lang w:val="fr-FR"/>
        </w:rPr>
      </w:pPr>
      <w:r w:rsidRPr="00AA548F">
        <w:rPr>
          <w:szCs w:val="48"/>
          <w:lang w:val="fr-FR"/>
        </w:rPr>
        <w:lastRenderedPageBreak/>
        <w:t>Reverse engineering</w:t>
      </w:r>
    </w:p>
    <w:p w14:paraId="53BD46A0" w14:textId="562A78AD" w:rsidR="00AA548F" w:rsidRDefault="00AA548F" w:rsidP="002F62D4">
      <w:pPr>
        <w:rPr>
          <w:lang w:val="fr-FR"/>
        </w:rPr>
      </w:pPr>
      <w:r>
        <w:rPr>
          <w:lang w:val="fr-FR"/>
        </w:rPr>
        <w:t>Manuelle : Il faut parcourir toutes les classes du projet et dessiner chaque classe seule après définir la relation entre ces classes.</w:t>
      </w:r>
    </w:p>
    <w:p w14:paraId="3982C65D" w14:textId="77777777" w:rsidR="00AA548F" w:rsidRPr="00AA548F" w:rsidRDefault="00AA548F" w:rsidP="00AA548F">
      <w:pPr>
        <w:pStyle w:val="Heading1"/>
        <w:rPr>
          <w:rFonts w:asciiTheme="majorBidi" w:hAnsiTheme="majorBidi" w:cstheme="majorBidi"/>
          <w:lang w:val="fr-FR"/>
        </w:rPr>
      </w:pPr>
      <w:r w:rsidRPr="00AA548F">
        <w:rPr>
          <w:lang w:val="fr-FR"/>
        </w:rPr>
        <w:t>Réingénierie</w:t>
      </w:r>
    </w:p>
    <w:p w14:paraId="1D3078BD" w14:textId="77777777" w:rsidR="00AA548F" w:rsidRPr="001E0C28" w:rsidRDefault="00AA548F" w:rsidP="00AA548F">
      <w:pPr>
        <w:rPr>
          <w:lang w:val="fr-FR"/>
        </w:rPr>
      </w:pPr>
      <w:r>
        <w:rPr>
          <w:lang w:val="fr-FR"/>
        </w:rPr>
        <w:t>Il faut suivre ces étapes :</w:t>
      </w:r>
    </w:p>
    <w:p w14:paraId="6794BE6E" w14:textId="77777777" w:rsidR="00AA548F" w:rsidRDefault="00AA548F" w:rsidP="00AA548F">
      <w:pPr>
        <w:pStyle w:val="NoSpacing"/>
      </w:pPr>
      <w:r w:rsidRPr="001E0C28">
        <w:t>Il faut identifier d’abord la partie à changer</w:t>
      </w:r>
      <w:r>
        <w:t>.</w:t>
      </w:r>
    </w:p>
    <w:p w14:paraId="505A5EA6" w14:textId="77777777" w:rsidR="00AA548F" w:rsidRDefault="00AA548F" w:rsidP="00AA548F">
      <w:pPr>
        <w:pStyle w:val="NoSpacing"/>
      </w:pPr>
      <w:r>
        <w:t>A</w:t>
      </w:r>
      <w:r w:rsidRPr="001E0C28">
        <w:t>près il faut identifier les parties qui ont une relation avec la partie à</w:t>
      </w:r>
      <w:r>
        <w:t xml:space="preserve"> </w:t>
      </w:r>
      <w:r w:rsidRPr="001E0C28">
        <w:t>changer</w:t>
      </w:r>
      <w:r>
        <w:t>.</w:t>
      </w:r>
    </w:p>
    <w:p w14:paraId="35EDD43B" w14:textId="77777777" w:rsidR="00AA548F" w:rsidRPr="00AA548F" w:rsidRDefault="00AA548F" w:rsidP="00AA548F">
      <w:pPr>
        <w:pStyle w:val="NoSpacing"/>
      </w:pPr>
      <w:r w:rsidRPr="00AA548F">
        <w:t xml:space="preserve">Commencer la migration et être prudent à ne pas infecter d’autre partis. </w:t>
      </w:r>
    </w:p>
    <w:p w14:paraId="24CDD7A2" w14:textId="77777777" w:rsidR="00AA548F" w:rsidRPr="00AA548F" w:rsidRDefault="00AA548F" w:rsidP="00AA548F">
      <w:pPr>
        <w:pStyle w:val="Heading1"/>
        <w:rPr>
          <w:rFonts w:asciiTheme="majorBidi" w:hAnsiTheme="majorBidi" w:cstheme="majorBidi"/>
          <w:lang w:val="fr-FR"/>
        </w:rPr>
      </w:pPr>
      <w:r w:rsidRPr="00AA548F">
        <w:rPr>
          <w:lang w:val="fr-FR"/>
        </w:rPr>
        <w:t xml:space="preserve">Qualité et </w:t>
      </w:r>
      <w:proofErr w:type="spellStart"/>
      <w:r w:rsidRPr="00AA548F">
        <w:rPr>
          <w:lang w:val="fr-FR"/>
        </w:rPr>
        <w:t>refactoring</w:t>
      </w:r>
      <w:proofErr w:type="spellEnd"/>
    </w:p>
    <w:p w14:paraId="745F2FFC" w14:textId="13A96889" w:rsidR="00AA548F" w:rsidRDefault="00AA548F" w:rsidP="00AA548F">
      <w:pPr>
        <w:pStyle w:val="Heading2"/>
        <w:rPr>
          <w:lang w:val="fr-FR"/>
        </w:rPr>
      </w:pPr>
      <w:r>
        <w:rPr>
          <w:lang w:val="fr-FR"/>
        </w:rPr>
        <w:t>Comment faites-vous pour évaluer la qualité de l’application précédente ?</w:t>
      </w:r>
    </w:p>
    <w:p w14:paraId="651C0C16" w14:textId="024D9E20" w:rsidR="00AA548F" w:rsidRPr="00AA548F" w:rsidRDefault="00AA548F" w:rsidP="00AA548F">
      <w:pPr>
        <w:ind w:firstLine="0"/>
        <w:rPr>
          <w:lang w:val="fr-FR"/>
        </w:rPr>
      </w:pPr>
      <w:r>
        <w:rPr>
          <w:lang w:val="fr-FR"/>
        </w:rPr>
        <w:t>Manuelle :</w:t>
      </w:r>
    </w:p>
    <w:p w14:paraId="228E4BA9" w14:textId="77777777" w:rsidR="00AA548F" w:rsidRDefault="00AA548F" w:rsidP="00AA548F">
      <w:pPr>
        <w:rPr>
          <w:lang w:val="fr-FR"/>
        </w:rPr>
      </w:pPr>
      <w:r>
        <w:rPr>
          <w:lang w:val="fr-FR"/>
        </w:rPr>
        <w:t>Je vois s’il y a des tests unitaires ou fonctionnelles ou d’intégrations.</w:t>
      </w:r>
    </w:p>
    <w:p w14:paraId="47F96052" w14:textId="77777777" w:rsidR="00AA548F" w:rsidRDefault="00AA548F" w:rsidP="00AA548F">
      <w:pPr>
        <w:rPr>
          <w:lang w:val="fr-FR"/>
        </w:rPr>
      </w:pPr>
      <w:r>
        <w:rPr>
          <w:lang w:val="fr-FR"/>
        </w:rPr>
        <w:t>Je vois la structure des packages et l’architecture utiliser.</w:t>
      </w:r>
    </w:p>
    <w:p w14:paraId="23DE2189" w14:textId="3191208C" w:rsidR="00AA548F" w:rsidRDefault="00AA548F" w:rsidP="00AA548F">
      <w:pPr>
        <w:ind w:firstLine="0"/>
        <w:rPr>
          <w:lang w:val="fr-FR"/>
        </w:rPr>
      </w:pPr>
      <w:r>
        <w:rPr>
          <w:lang w:val="fr-FR"/>
        </w:rPr>
        <w:t>Automatique :</w:t>
      </w:r>
    </w:p>
    <w:p w14:paraId="6DE6A692" w14:textId="72DBBD66" w:rsidR="00AA548F" w:rsidRDefault="00AA548F" w:rsidP="00AA548F">
      <w:pPr>
        <w:rPr>
          <w:lang w:val="fr-FR"/>
        </w:rPr>
      </w:pPr>
      <w:r w:rsidRPr="00AA548F">
        <w:rPr>
          <w:lang w:val="fr-FR"/>
        </w:rPr>
        <w:t>J’utilise SonarQube6 pour calculer automatiquement les m</w:t>
      </w:r>
      <w:r>
        <w:rPr>
          <w:lang w:val="fr-FR"/>
        </w:rPr>
        <w:t>é</w:t>
      </w:r>
      <w:r w:rsidRPr="00AA548F">
        <w:rPr>
          <w:lang w:val="fr-FR"/>
        </w:rPr>
        <w:t xml:space="preserve">triques. Apres, </w:t>
      </w:r>
      <w:r>
        <w:rPr>
          <w:lang w:val="fr-FR"/>
        </w:rPr>
        <w:t>j’évalue</w:t>
      </w:r>
      <w:r w:rsidRPr="00AA548F">
        <w:rPr>
          <w:lang w:val="fr-FR"/>
        </w:rPr>
        <w:t xml:space="preserve"> ces m</w:t>
      </w:r>
      <w:r>
        <w:rPr>
          <w:lang w:val="fr-FR"/>
        </w:rPr>
        <w:t>é</w:t>
      </w:r>
      <w:r w:rsidRPr="00AA548F">
        <w:rPr>
          <w:lang w:val="fr-FR"/>
        </w:rPr>
        <w:t>triques comme la complexit</w:t>
      </w:r>
      <w:r>
        <w:rPr>
          <w:lang w:val="fr-FR"/>
        </w:rPr>
        <w:t>é</w:t>
      </w:r>
      <w:r w:rsidRPr="00AA548F">
        <w:rPr>
          <w:lang w:val="fr-FR"/>
        </w:rPr>
        <w:t xml:space="preserve"> cognitive, les failles de s</w:t>
      </w:r>
      <w:r>
        <w:rPr>
          <w:lang w:val="fr-FR"/>
        </w:rPr>
        <w:t>é</w:t>
      </w:r>
      <w:r w:rsidRPr="00AA548F">
        <w:rPr>
          <w:lang w:val="fr-FR"/>
        </w:rPr>
        <w:t>curit</w:t>
      </w:r>
      <w:r>
        <w:rPr>
          <w:lang w:val="fr-FR"/>
        </w:rPr>
        <w:t xml:space="preserve">é </w:t>
      </w:r>
      <w:r w:rsidRPr="00AA548F">
        <w:rPr>
          <w:lang w:val="fr-FR"/>
        </w:rPr>
        <w:t>et d’autres.</w:t>
      </w:r>
    </w:p>
    <w:p w14:paraId="2EE2D5B4" w14:textId="04EC32C4" w:rsidR="00AA548F" w:rsidRDefault="00AA548F" w:rsidP="00AA548F">
      <w:pPr>
        <w:pStyle w:val="Heading2"/>
        <w:rPr>
          <w:lang w:val="fr-FR"/>
        </w:rPr>
      </w:pPr>
      <w:r>
        <w:rPr>
          <w:lang w:val="fr-FR"/>
        </w:rPr>
        <w:t>Donnez quelques métriques pour pouvoir estimer la qualité de cette application ?</w:t>
      </w:r>
    </w:p>
    <w:p w14:paraId="5D562481" w14:textId="2EDEB6F7" w:rsidR="00AA548F" w:rsidRDefault="00AA548F" w:rsidP="00B45752">
      <w:pPr>
        <w:pStyle w:val="NoSpacing"/>
      </w:pPr>
      <w:r w:rsidRPr="00AA548F">
        <w:t xml:space="preserve">Duplication </w:t>
      </w:r>
      <w:r w:rsidR="00B45752">
        <w:t>du code</w:t>
      </w:r>
      <w:r w:rsidRPr="00AA548F">
        <w:t>.</w:t>
      </w:r>
    </w:p>
    <w:p w14:paraId="4C5E54CD" w14:textId="11A73254" w:rsidR="00AA548F" w:rsidRDefault="00AA548F" w:rsidP="00AA548F">
      <w:pPr>
        <w:pStyle w:val="NoSpacing"/>
      </w:pPr>
      <w:r w:rsidRPr="00AA548F">
        <w:t xml:space="preserve"> </w:t>
      </w:r>
      <w:r w:rsidR="00B45752">
        <w:t xml:space="preserve">Faille de </w:t>
      </w:r>
      <w:r w:rsidRPr="00AA548F">
        <w:t>S</w:t>
      </w:r>
      <w:r w:rsidR="00B45752">
        <w:t>é</w:t>
      </w:r>
      <w:r w:rsidRPr="00AA548F">
        <w:t>curit</w:t>
      </w:r>
      <w:r w:rsidR="00B45752">
        <w:t>é</w:t>
      </w:r>
      <w:r w:rsidRPr="00AA548F">
        <w:t xml:space="preserve"> </w:t>
      </w:r>
      <w:r w:rsidR="00B45752">
        <w:t xml:space="preserve">dans le code. </w:t>
      </w:r>
    </w:p>
    <w:p w14:paraId="3725B2D0" w14:textId="065D6B93" w:rsidR="00AA548F" w:rsidRDefault="00AA548F" w:rsidP="00AA548F">
      <w:pPr>
        <w:pStyle w:val="NoSpacing"/>
      </w:pPr>
      <w:r w:rsidRPr="00AA548F">
        <w:lastRenderedPageBreak/>
        <w:t xml:space="preserve"> </w:t>
      </w:r>
      <w:r w:rsidR="00B45752">
        <w:t xml:space="preserve">Maintenabilité </w:t>
      </w:r>
      <w:r w:rsidRPr="00AA548F">
        <w:t>:</w:t>
      </w:r>
      <w:r w:rsidR="00B45752">
        <w:t xml:space="preserve"> c’est </w:t>
      </w:r>
      <w:r w:rsidRPr="00AA548F">
        <w:t xml:space="preserve">l’effort (en jour/homme) pour corriger tous les </w:t>
      </w:r>
      <w:r w:rsidR="00B45752" w:rsidRPr="00AA548F">
        <w:t>probl</w:t>
      </w:r>
      <w:r w:rsidR="00B45752">
        <w:t>è</w:t>
      </w:r>
      <w:r w:rsidR="00B45752" w:rsidRPr="00AA548F">
        <w:t>mes</w:t>
      </w:r>
      <w:r w:rsidRPr="00AA548F">
        <w:t xml:space="preserve"> de type Code </w:t>
      </w:r>
      <w:proofErr w:type="spellStart"/>
      <w:r w:rsidRPr="00AA548F">
        <w:t>Smell</w:t>
      </w:r>
      <w:proofErr w:type="spellEnd"/>
      <w:r w:rsidRPr="00AA548F">
        <w:t xml:space="preserve"> du code. </w:t>
      </w:r>
    </w:p>
    <w:p w14:paraId="721171A1" w14:textId="3C3448FC" w:rsidR="00AA548F" w:rsidRDefault="00AA548F" w:rsidP="00AA548F">
      <w:pPr>
        <w:pStyle w:val="NoSpacing"/>
      </w:pPr>
      <w:r w:rsidRPr="00AA548F">
        <w:t>Fiabilit</w:t>
      </w:r>
      <w:r w:rsidR="00B45752">
        <w:t>é</w:t>
      </w:r>
      <w:r w:rsidRPr="00AA548F">
        <w:t xml:space="preserve"> : pourcentage des bogues qui existent dans le programme. </w:t>
      </w:r>
    </w:p>
    <w:p w14:paraId="39351477" w14:textId="4E9B2801" w:rsidR="00AA548F" w:rsidRDefault="00AA548F" w:rsidP="00AA548F">
      <w:pPr>
        <w:pStyle w:val="NoSpacing"/>
      </w:pPr>
      <w:r w:rsidRPr="00AA548F">
        <w:t>Complexit</w:t>
      </w:r>
      <w:r w:rsidR="00B45752">
        <w:t>é</w:t>
      </w:r>
      <w:r w:rsidRPr="00AA548F">
        <w:t xml:space="preserve"> : la facilit</w:t>
      </w:r>
      <w:r w:rsidR="00B45752">
        <w:t>é</w:t>
      </w:r>
      <w:r w:rsidRPr="00AA548F">
        <w:t>e de lecture et de maintenance du code.</w:t>
      </w:r>
    </w:p>
    <w:p w14:paraId="60CDC7AA" w14:textId="78629CC0" w:rsidR="00AA548F" w:rsidRPr="00B45752" w:rsidRDefault="00B45752" w:rsidP="00B45752">
      <w:pPr>
        <w:pStyle w:val="NoSpacing"/>
      </w:pPr>
      <w:r w:rsidRPr="00AA548F">
        <w:t>Couverture :</w:t>
      </w:r>
      <w:r w:rsidR="00AA548F" w:rsidRPr="00AA548F">
        <w:t xml:space="preserve"> le pourcentage de couverture des lignes, les parties du code test</w:t>
      </w:r>
      <w:r>
        <w:t>é</w:t>
      </w:r>
      <w:r w:rsidR="00AA548F" w:rsidRPr="00AA548F">
        <w:t>es et non test</w:t>
      </w:r>
      <w:r>
        <w:t>é</w:t>
      </w:r>
      <w:r w:rsidR="00AA548F" w:rsidRPr="00AA548F">
        <w:t>es.</w:t>
      </w:r>
    </w:p>
    <w:p w14:paraId="7BFEF684" w14:textId="4C19E3D3" w:rsidR="00B45752" w:rsidRDefault="00B45752" w:rsidP="00B45752">
      <w:pPr>
        <w:pStyle w:val="Heading2"/>
        <w:rPr>
          <w:lang w:val="fr-FR"/>
        </w:rPr>
      </w:pPr>
      <w:r>
        <w:rPr>
          <w:lang w:val="fr-FR"/>
        </w:rPr>
        <w:t>Que faut-il faire pour améliorer la qualité de cette application si elle n’est satisfaisante ?</w:t>
      </w:r>
    </w:p>
    <w:p w14:paraId="1845EEF8" w14:textId="46B72953" w:rsidR="00B45752" w:rsidRPr="00B45752" w:rsidRDefault="00B45752" w:rsidP="00B45752">
      <w:pPr>
        <w:pStyle w:val="Firstparagraph"/>
        <w:rPr>
          <w:lang w:val="fr-FR"/>
        </w:rPr>
      </w:pPr>
      <w:r>
        <w:rPr>
          <w:lang w:val="fr-FR"/>
        </w:rPr>
        <w:t>Je propose :</w:t>
      </w:r>
    </w:p>
    <w:p w14:paraId="6F66F07B" w14:textId="77777777" w:rsidR="00B45752" w:rsidRDefault="00B45752" w:rsidP="00B45752">
      <w:pPr>
        <w:pStyle w:val="NoSpacing"/>
      </w:pPr>
      <w:r>
        <w:t>Ecrire des tests.</w:t>
      </w:r>
    </w:p>
    <w:p w14:paraId="5B2499B7" w14:textId="49EC7FB3" w:rsidR="00B45752" w:rsidRDefault="00B45752" w:rsidP="00B45752">
      <w:pPr>
        <w:pStyle w:val="NoSpacing"/>
      </w:pPr>
      <w:r>
        <w:t>Utiliser les principe SOLID et les patrons de conception (</w:t>
      </w:r>
      <w:proofErr w:type="spellStart"/>
      <w:r>
        <w:t>refactoring</w:t>
      </w:r>
      <w:proofErr w:type="spellEnd"/>
      <w:r>
        <w:t>).</w:t>
      </w:r>
    </w:p>
    <w:p w14:paraId="5CA6DA09" w14:textId="2DF89361" w:rsidR="00B45752" w:rsidRDefault="00B45752" w:rsidP="00B45752">
      <w:pPr>
        <w:pStyle w:val="NoSpacing"/>
        <w:numPr>
          <w:ilvl w:val="0"/>
          <w:numId w:val="0"/>
        </w:numPr>
        <w:ind w:left="1060" w:hanging="360"/>
      </w:pPr>
    </w:p>
    <w:p w14:paraId="343AB480" w14:textId="28B3F514" w:rsidR="00391384" w:rsidRDefault="00391384" w:rsidP="00391384">
      <w:pPr>
        <w:pStyle w:val="Heading1"/>
        <w:rPr>
          <w:rFonts w:eastAsiaTheme="minorHAnsi"/>
        </w:rPr>
      </w:pPr>
      <w:proofErr w:type="spellStart"/>
      <w:r>
        <w:rPr>
          <w:rFonts w:eastAsiaTheme="minorHAnsi"/>
        </w:rPr>
        <w:t>Compréhension</w:t>
      </w:r>
      <w:proofErr w:type="spellEnd"/>
    </w:p>
    <w:p w14:paraId="1ACDD490" w14:textId="41196A50" w:rsidR="00391384" w:rsidRPr="00391384" w:rsidRDefault="00391384" w:rsidP="00391384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Pourriez-vous imaginer et décrire une démarche pour pouvoir identifier cette fonctionnalité ?</w:t>
      </w:r>
    </w:p>
    <w:p w14:paraId="5F84B57A" w14:textId="0132FF30" w:rsidR="002F62D4" w:rsidRDefault="002F62D4" w:rsidP="002F62D4">
      <w:pPr>
        <w:rPr>
          <w:lang w:val="fr-FR"/>
        </w:rPr>
      </w:pPr>
      <w:r>
        <w:rPr>
          <w:lang w:val="fr-FR"/>
        </w:rPr>
        <w:t>Utiliser les tests de la fonctionnalité pour identifier les fonctionnalités, ou lire la documentation du logiciel.</w:t>
      </w:r>
    </w:p>
    <w:p w14:paraId="0F70BEA9" w14:textId="46C70A1A" w:rsidR="00AA548F" w:rsidRDefault="002F62D4" w:rsidP="002F62D4">
      <w:pPr>
        <w:pStyle w:val="Heading1"/>
        <w:rPr>
          <w:rFonts w:eastAsiaTheme="minorHAnsi"/>
          <w:lang w:val="fr-FR"/>
        </w:rPr>
      </w:pPr>
      <w:r>
        <w:rPr>
          <w:lang w:val="fr-FR"/>
        </w:rPr>
        <w:t xml:space="preserve">   </w:t>
      </w:r>
      <w:r>
        <w:rPr>
          <w:rFonts w:eastAsiaTheme="minorHAnsi"/>
          <w:lang w:val="fr-FR"/>
        </w:rPr>
        <w:t xml:space="preserve">Localisation des </w:t>
      </w:r>
      <w:proofErr w:type="spellStart"/>
      <w:r>
        <w:rPr>
          <w:rFonts w:eastAsiaTheme="minorHAnsi"/>
          <w:lang w:val="fr-FR"/>
        </w:rPr>
        <w:t>features</w:t>
      </w:r>
      <w:proofErr w:type="spellEnd"/>
      <w:r>
        <w:rPr>
          <w:rFonts w:eastAsiaTheme="minorHAnsi"/>
          <w:lang w:val="fr-FR"/>
        </w:rPr>
        <w:t xml:space="preserve"> et traçabilité</w:t>
      </w:r>
    </w:p>
    <w:p w14:paraId="5CDB6734" w14:textId="3664795D" w:rsidR="002F62D4" w:rsidRDefault="002F62D4" w:rsidP="002F62D4">
      <w:pPr>
        <w:pStyle w:val="Heading2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Imaginez qu’on vous donne la liste des fonctionnalités (</w:t>
      </w:r>
      <w:proofErr w:type="spellStart"/>
      <w:r>
        <w:rPr>
          <w:rFonts w:eastAsiaTheme="minorHAnsi"/>
          <w:lang w:val="fr-FR"/>
        </w:rPr>
        <w:t>features</w:t>
      </w:r>
      <w:proofErr w:type="spellEnd"/>
      <w:r>
        <w:rPr>
          <w:rFonts w:eastAsiaTheme="minorHAnsi"/>
          <w:lang w:val="fr-FR"/>
        </w:rPr>
        <w:t>) de cette application, comment faut-il faire pour identifier quelles parties du code implémente chaque fonctionnalité ?</w:t>
      </w:r>
    </w:p>
    <w:p w14:paraId="4790B509" w14:textId="1EE16D5E" w:rsidR="002F62D4" w:rsidRDefault="002F62D4" w:rsidP="002F62D4">
      <w:pPr>
        <w:pStyle w:val="Firstparagraph"/>
        <w:rPr>
          <w:rFonts w:eastAsiaTheme="minorHAnsi"/>
          <w:lang w:val="fr-FR"/>
        </w:rPr>
      </w:pPr>
      <w:r>
        <w:rPr>
          <w:rFonts w:eastAsiaTheme="minorHAnsi"/>
          <w:lang w:val="fr-FR"/>
        </w:rPr>
        <w:t>Manuelle :</w:t>
      </w:r>
    </w:p>
    <w:p w14:paraId="492D640C" w14:textId="3B93EB38" w:rsidR="002F62D4" w:rsidRPr="002F62D4" w:rsidRDefault="002F62D4" w:rsidP="002F62D4">
      <w:pPr>
        <w:rPr>
          <w:rFonts w:eastAsiaTheme="minorHAnsi"/>
          <w:lang w:val="fr-FR"/>
        </w:rPr>
      </w:pPr>
      <w:r>
        <w:rPr>
          <w:rFonts w:eastAsiaTheme="minorHAnsi"/>
          <w:lang w:val="fr-FR"/>
        </w:rPr>
        <w:lastRenderedPageBreak/>
        <w:t>D’abord, Trouver une similitude du nom de la fonctionnalité avec classe ou packages. Ensuite, analyser les classes et packages identifiés.</w:t>
      </w:r>
    </w:p>
    <w:sectPr w:rsidR="002F62D4" w:rsidRPr="002F62D4" w:rsidSect="007A45A4">
      <w:headerReference w:type="default" r:id="rId8"/>
      <w:pgSz w:w="12240" w:h="15840" w:code="1"/>
      <w:pgMar w:top="2211" w:right="2268" w:bottom="221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BC70" w14:textId="77777777" w:rsidR="00F438EB" w:rsidRDefault="00F438EB" w:rsidP="00F93E5D">
      <w:pPr>
        <w:spacing w:line="240" w:lineRule="auto"/>
      </w:pPr>
      <w:r>
        <w:separator/>
      </w:r>
    </w:p>
  </w:endnote>
  <w:endnote w:type="continuationSeparator" w:id="0">
    <w:p w14:paraId="26803800" w14:textId="77777777" w:rsidR="00F438EB" w:rsidRDefault="00F438EB" w:rsidP="00F93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2E5E" w14:textId="77777777" w:rsidR="00F438EB" w:rsidRDefault="00F438EB" w:rsidP="00F93E5D">
      <w:pPr>
        <w:spacing w:line="240" w:lineRule="auto"/>
      </w:pPr>
      <w:r>
        <w:separator/>
      </w:r>
    </w:p>
  </w:footnote>
  <w:footnote w:type="continuationSeparator" w:id="0">
    <w:p w14:paraId="67293889" w14:textId="77777777" w:rsidR="00F438EB" w:rsidRDefault="00F438EB" w:rsidP="00F93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D216" w14:textId="6EC3864F" w:rsidR="00805E39" w:rsidRPr="00805E39" w:rsidRDefault="00805E39" w:rsidP="00805E39">
    <w:pPr>
      <w:pStyle w:val="Header"/>
      <w:ind w:firstLine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523517"/>
    <w:multiLevelType w:val="hybridMultilevel"/>
    <w:tmpl w:val="2BBAD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589C"/>
    <w:multiLevelType w:val="multilevel"/>
    <w:tmpl w:val="B4D4B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F3302E"/>
    <w:multiLevelType w:val="multilevel"/>
    <w:tmpl w:val="DEDC2B2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3269F5"/>
    <w:multiLevelType w:val="hybridMultilevel"/>
    <w:tmpl w:val="738C66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64EFE"/>
    <w:multiLevelType w:val="hybridMultilevel"/>
    <w:tmpl w:val="3082401A"/>
    <w:lvl w:ilvl="0" w:tplc="8800CAFE">
      <w:start w:val="4"/>
      <w:numFmt w:val="bullet"/>
      <w:lvlText w:val="-"/>
      <w:lvlJc w:val="left"/>
      <w:pPr>
        <w:ind w:left="700" w:hanging="360"/>
      </w:pPr>
      <w:rPr>
        <w:rFonts w:ascii="CMU Serif Roman" w:eastAsia="Times New Roman" w:hAnsi="CMU Serif Roman" w:cs="CMU Serif Roman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1924971"/>
    <w:multiLevelType w:val="hybridMultilevel"/>
    <w:tmpl w:val="6360DD78"/>
    <w:lvl w:ilvl="0" w:tplc="7E40E744">
      <w:start w:val="1"/>
      <w:numFmt w:val="bullet"/>
      <w:pStyle w:val="NoSpacing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7"/>
  </w:num>
  <w:num w:numId="16">
    <w:abstractNumId w:val="5"/>
  </w:num>
  <w:num w:numId="17">
    <w:abstractNumId w:val="9"/>
  </w:num>
  <w:num w:numId="18">
    <w:abstractNumId w:val="7"/>
  </w:num>
  <w:num w:numId="19">
    <w:abstractNumId w:val="6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0"/>
  </w:num>
  <w:num w:numId="2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MU Serif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xaad5rz9dep50e2tp8v0spr925e2vsf9zwp&quot;&gt;rapport-lib&lt;record-ids&gt;&lt;item&gt;1&lt;/item&gt;&lt;item&gt;2&lt;/item&gt;&lt;item&gt;4&lt;/item&gt;&lt;item&gt;5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24&lt;/item&gt;&lt;item&gt;26&lt;/item&gt;&lt;item&gt;28&lt;/item&gt;&lt;item&gt;29&lt;/item&gt;&lt;item&gt;30&lt;/item&gt;&lt;item&gt;31&lt;/item&gt;&lt;item&gt;32&lt;/item&gt;&lt;item&gt;33&lt;/item&gt;&lt;/record-ids&gt;&lt;/item&gt;&lt;/Libraries&gt;"/>
  </w:docVars>
  <w:rsids>
    <w:rsidRoot w:val="0085384F"/>
    <w:rsid w:val="00007181"/>
    <w:rsid w:val="000201E5"/>
    <w:rsid w:val="0002610E"/>
    <w:rsid w:val="00027B86"/>
    <w:rsid w:val="00033233"/>
    <w:rsid w:val="00034CCB"/>
    <w:rsid w:val="0004033C"/>
    <w:rsid w:val="00051534"/>
    <w:rsid w:val="00051629"/>
    <w:rsid w:val="0005380D"/>
    <w:rsid w:val="00053BE2"/>
    <w:rsid w:val="00062CD5"/>
    <w:rsid w:val="0006338A"/>
    <w:rsid w:val="000635AC"/>
    <w:rsid w:val="00064B05"/>
    <w:rsid w:val="000674CE"/>
    <w:rsid w:val="000710B3"/>
    <w:rsid w:val="000730C2"/>
    <w:rsid w:val="00087AE6"/>
    <w:rsid w:val="00097C15"/>
    <w:rsid w:val="000D0002"/>
    <w:rsid w:val="000D341E"/>
    <w:rsid w:val="000E08BE"/>
    <w:rsid w:val="000F2177"/>
    <w:rsid w:val="001102E7"/>
    <w:rsid w:val="00116AD7"/>
    <w:rsid w:val="00120DF5"/>
    <w:rsid w:val="00125AF6"/>
    <w:rsid w:val="00141C92"/>
    <w:rsid w:val="001437E7"/>
    <w:rsid w:val="00143A97"/>
    <w:rsid w:val="00150F1D"/>
    <w:rsid w:val="00153027"/>
    <w:rsid w:val="0015458D"/>
    <w:rsid w:val="00160C54"/>
    <w:rsid w:val="00163528"/>
    <w:rsid w:val="00164372"/>
    <w:rsid w:val="001658D1"/>
    <w:rsid w:val="00172DEE"/>
    <w:rsid w:val="00173B1C"/>
    <w:rsid w:val="00187797"/>
    <w:rsid w:val="001940C6"/>
    <w:rsid w:val="00195B49"/>
    <w:rsid w:val="00195CB3"/>
    <w:rsid w:val="00197AE4"/>
    <w:rsid w:val="001A3838"/>
    <w:rsid w:val="001A4CDA"/>
    <w:rsid w:val="001B0480"/>
    <w:rsid w:val="001B0FBA"/>
    <w:rsid w:val="001B2B6D"/>
    <w:rsid w:val="001D64C7"/>
    <w:rsid w:val="001E28A0"/>
    <w:rsid w:val="001E581F"/>
    <w:rsid w:val="0020547C"/>
    <w:rsid w:val="002056F2"/>
    <w:rsid w:val="00205918"/>
    <w:rsid w:val="002131C2"/>
    <w:rsid w:val="0022278A"/>
    <w:rsid w:val="00225A3B"/>
    <w:rsid w:val="00226146"/>
    <w:rsid w:val="00233659"/>
    <w:rsid w:val="002403BB"/>
    <w:rsid w:val="002422D5"/>
    <w:rsid w:val="002463D3"/>
    <w:rsid w:val="00251B23"/>
    <w:rsid w:val="00255076"/>
    <w:rsid w:val="00260BC8"/>
    <w:rsid w:val="002619CC"/>
    <w:rsid w:val="00265F2D"/>
    <w:rsid w:val="00265F72"/>
    <w:rsid w:val="002748D8"/>
    <w:rsid w:val="00275267"/>
    <w:rsid w:val="00275A5C"/>
    <w:rsid w:val="002813C9"/>
    <w:rsid w:val="00290E9C"/>
    <w:rsid w:val="002A692E"/>
    <w:rsid w:val="002B1960"/>
    <w:rsid w:val="002B3D42"/>
    <w:rsid w:val="002B4895"/>
    <w:rsid w:val="002B5B20"/>
    <w:rsid w:val="002B7634"/>
    <w:rsid w:val="002C2BC4"/>
    <w:rsid w:val="002D1E6D"/>
    <w:rsid w:val="002D272F"/>
    <w:rsid w:val="002D79D8"/>
    <w:rsid w:val="002E0C38"/>
    <w:rsid w:val="002E1BF5"/>
    <w:rsid w:val="002F1292"/>
    <w:rsid w:val="002F1903"/>
    <w:rsid w:val="002F62D4"/>
    <w:rsid w:val="002F6883"/>
    <w:rsid w:val="002F68C4"/>
    <w:rsid w:val="002F6BA5"/>
    <w:rsid w:val="00304C4B"/>
    <w:rsid w:val="00306EAF"/>
    <w:rsid w:val="0030734D"/>
    <w:rsid w:val="00307AEC"/>
    <w:rsid w:val="00317210"/>
    <w:rsid w:val="003215CC"/>
    <w:rsid w:val="00336EDE"/>
    <w:rsid w:val="003424E3"/>
    <w:rsid w:val="003444DD"/>
    <w:rsid w:val="00381E8B"/>
    <w:rsid w:val="003842C6"/>
    <w:rsid w:val="00391384"/>
    <w:rsid w:val="003929F1"/>
    <w:rsid w:val="00392AE8"/>
    <w:rsid w:val="00395E00"/>
    <w:rsid w:val="003B3D4C"/>
    <w:rsid w:val="003C3E75"/>
    <w:rsid w:val="003C65E6"/>
    <w:rsid w:val="003D206F"/>
    <w:rsid w:val="003E10B6"/>
    <w:rsid w:val="003E3ABC"/>
    <w:rsid w:val="003F1640"/>
    <w:rsid w:val="0040503B"/>
    <w:rsid w:val="004225B2"/>
    <w:rsid w:val="00431756"/>
    <w:rsid w:val="00434D20"/>
    <w:rsid w:val="004454D3"/>
    <w:rsid w:val="0045356D"/>
    <w:rsid w:val="00455F65"/>
    <w:rsid w:val="00460377"/>
    <w:rsid w:val="0046495A"/>
    <w:rsid w:val="00465924"/>
    <w:rsid w:val="004734E4"/>
    <w:rsid w:val="00481EF2"/>
    <w:rsid w:val="00494A02"/>
    <w:rsid w:val="004B7816"/>
    <w:rsid w:val="004C72B3"/>
    <w:rsid w:val="004D23C1"/>
    <w:rsid w:val="004E5683"/>
    <w:rsid w:val="004E6939"/>
    <w:rsid w:val="00523594"/>
    <w:rsid w:val="00523CB8"/>
    <w:rsid w:val="00532C65"/>
    <w:rsid w:val="005360A4"/>
    <w:rsid w:val="00536F4F"/>
    <w:rsid w:val="0054038B"/>
    <w:rsid w:val="00560A47"/>
    <w:rsid w:val="00564A33"/>
    <w:rsid w:val="0056572B"/>
    <w:rsid w:val="00573F9F"/>
    <w:rsid w:val="00584B5E"/>
    <w:rsid w:val="00592628"/>
    <w:rsid w:val="0059759E"/>
    <w:rsid w:val="00597D56"/>
    <w:rsid w:val="005B6566"/>
    <w:rsid w:val="005C0B18"/>
    <w:rsid w:val="005C0C53"/>
    <w:rsid w:val="005D3558"/>
    <w:rsid w:val="005D5113"/>
    <w:rsid w:val="005D6C51"/>
    <w:rsid w:val="005E0494"/>
    <w:rsid w:val="005E38E2"/>
    <w:rsid w:val="005E38F1"/>
    <w:rsid w:val="005E706C"/>
    <w:rsid w:val="005F70A4"/>
    <w:rsid w:val="00602F15"/>
    <w:rsid w:val="006055C9"/>
    <w:rsid w:val="00605D9D"/>
    <w:rsid w:val="0061166D"/>
    <w:rsid w:val="0062534B"/>
    <w:rsid w:val="0064405F"/>
    <w:rsid w:val="00647BC7"/>
    <w:rsid w:val="00650075"/>
    <w:rsid w:val="00655B0E"/>
    <w:rsid w:val="0066061C"/>
    <w:rsid w:val="0066358B"/>
    <w:rsid w:val="00683968"/>
    <w:rsid w:val="0068667A"/>
    <w:rsid w:val="0069150A"/>
    <w:rsid w:val="0069323C"/>
    <w:rsid w:val="006A000A"/>
    <w:rsid w:val="006A229D"/>
    <w:rsid w:val="006B1E06"/>
    <w:rsid w:val="006B592F"/>
    <w:rsid w:val="006C5CDB"/>
    <w:rsid w:val="006D224C"/>
    <w:rsid w:val="006D3B57"/>
    <w:rsid w:val="006F3636"/>
    <w:rsid w:val="006F7E43"/>
    <w:rsid w:val="007015CF"/>
    <w:rsid w:val="007040AE"/>
    <w:rsid w:val="007046CA"/>
    <w:rsid w:val="007070E8"/>
    <w:rsid w:val="007075D3"/>
    <w:rsid w:val="00724FD4"/>
    <w:rsid w:val="0072519A"/>
    <w:rsid w:val="00732300"/>
    <w:rsid w:val="007565F3"/>
    <w:rsid w:val="00763E41"/>
    <w:rsid w:val="007641EE"/>
    <w:rsid w:val="007659AB"/>
    <w:rsid w:val="00781A86"/>
    <w:rsid w:val="00784606"/>
    <w:rsid w:val="00790D9C"/>
    <w:rsid w:val="007942E8"/>
    <w:rsid w:val="00795D8B"/>
    <w:rsid w:val="007A12CC"/>
    <w:rsid w:val="007A45A4"/>
    <w:rsid w:val="007A6A64"/>
    <w:rsid w:val="007B74C8"/>
    <w:rsid w:val="007C1D56"/>
    <w:rsid w:val="007C4BFF"/>
    <w:rsid w:val="007C79A4"/>
    <w:rsid w:val="007D2605"/>
    <w:rsid w:val="007D34EF"/>
    <w:rsid w:val="007E3E2B"/>
    <w:rsid w:val="007E4F0D"/>
    <w:rsid w:val="007E4F33"/>
    <w:rsid w:val="007F64F8"/>
    <w:rsid w:val="0080171F"/>
    <w:rsid w:val="008047D0"/>
    <w:rsid w:val="00805E39"/>
    <w:rsid w:val="00805E7C"/>
    <w:rsid w:val="008176A2"/>
    <w:rsid w:val="00821332"/>
    <w:rsid w:val="00822E91"/>
    <w:rsid w:val="00830A4B"/>
    <w:rsid w:val="00831976"/>
    <w:rsid w:val="0083462D"/>
    <w:rsid w:val="0084018C"/>
    <w:rsid w:val="00842E4A"/>
    <w:rsid w:val="0085384F"/>
    <w:rsid w:val="0087132D"/>
    <w:rsid w:val="00880639"/>
    <w:rsid w:val="00895417"/>
    <w:rsid w:val="008B5AC5"/>
    <w:rsid w:val="008B68DD"/>
    <w:rsid w:val="008C1D58"/>
    <w:rsid w:val="008C6197"/>
    <w:rsid w:val="008D37BB"/>
    <w:rsid w:val="008E201C"/>
    <w:rsid w:val="008E43A8"/>
    <w:rsid w:val="008E61B4"/>
    <w:rsid w:val="008F358D"/>
    <w:rsid w:val="00902252"/>
    <w:rsid w:val="00913B90"/>
    <w:rsid w:val="00914AE2"/>
    <w:rsid w:val="00917155"/>
    <w:rsid w:val="00926A94"/>
    <w:rsid w:val="0094156E"/>
    <w:rsid w:val="009436E8"/>
    <w:rsid w:val="00950CB4"/>
    <w:rsid w:val="00952DCB"/>
    <w:rsid w:val="00955A7C"/>
    <w:rsid w:val="00970F32"/>
    <w:rsid w:val="00973D74"/>
    <w:rsid w:val="00974043"/>
    <w:rsid w:val="00975E4D"/>
    <w:rsid w:val="009762FC"/>
    <w:rsid w:val="00976D80"/>
    <w:rsid w:val="009910AC"/>
    <w:rsid w:val="009A45B9"/>
    <w:rsid w:val="009A5712"/>
    <w:rsid w:val="009B05FB"/>
    <w:rsid w:val="009B70C0"/>
    <w:rsid w:val="009E3FDB"/>
    <w:rsid w:val="009E6243"/>
    <w:rsid w:val="009F1C9A"/>
    <w:rsid w:val="009F4895"/>
    <w:rsid w:val="009F5768"/>
    <w:rsid w:val="00A0555E"/>
    <w:rsid w:val="00A10150"/>
    <w:rsid w:val="00A1058F"/>
    <w:rsid w:val="00A12DF3"/>
    <w:rsid w:val="00A15D0F"/>
    <w:rsid w:val="00A23601"/>
    <w:rsid w:val="00A32F1E"/>
    <w:rsid w:val="00A40EB4"/>
    <w:rsid w:val="00A41AC9"/>
    <w:rsid w:val="00A472FE"/>
    <w:rsid w:val="00A62772"/>
    <w:rsid w:val="00A63CF3"/>
    <w:rsid w:val="00A7444E"/>
    <w:rsid w:val="00A7482F"/>
    <w:rsid w:val="00A90466"/>
    <w:rsid w:val="00A92A76"/>
    <w:rsid w:val="00A94431"/>
    <w:rsid w:val="00A951EB"/>
    <w:rsid w:val="00A972C0"/>
    <w:rsid w:val="00AA2DCA"/>
    <w:rsid w:val="00AA548F"/>
    <w:rsid w:val="00AA780E"/>
    <w:rsid w:val="00AC0518"/>
    <w:rsid w:val="00AC2F23"/>
    <w:rsid w:val="00AC34F9"/>
    <w:rsid w:val="00AC724E"/>
    <w:rsid w:val="00AD0590"/>
    <w:rsid w:val="00AD1A60"/>
    <w:rsid w:val="00AD2D74"/>
    <w:rsid w:val="00AD381B"/>
    <w:rsid w:val="00AE0F3E"/>
    <w:rsid w:val="00AE2E10"/>
    <w:rsid w:val="00AE31E7"/>
    <w:rsid w:val="00AE3E01"/>
    <w:rsid w:val="00AF1C2E"/>
    <w:rsid w:val="00AF4B82"/>
    <w:rsid w:val="00AF6A7A"/>
    <w:rsid w:val="00B16206"/>
    <w:rsid w:val="00B43E1B"/>
    <w:rsid w:val="00B45752"/>
    <w:rsid w:val="00B46682"/>
    <w:rsid w:val="00B54990"/>
    <w:rsid w:val="00B61A1B"/>
    <w:rsid w:val="00B63286"/>
    <w:rsid w:val="00B63D1F"/>
    <w:rsid w:val="00B66352"/>
    <w:rsid w:val="00B66F10"/>
    <w:rsid w:val="00B71CEC"/>
    <w:rsid w:val="00B76F04"/>
    <w:rsid w:val="00BA1DB4"/>
    <w:rsid w:val="00BA2E08"/>
    <w:rsid w:val="00BB6813"/>
    <w:rsid w:val="00BC7CFC"/>
    <w:rsid w:val="00BE7639"/>
    <w:rsid w:val="00BF0469"/>
    <w:rsid w:val="00BF0A04"/>
    <w:rsid w:val="00C027AA"/>
    <w:rsid w:val="00C0365C"/>
    <w:rsid w:val="00C06BF4"/>
    <w:rsid w:val="00C20657"/>
    <w:rsid w:val="00C24A18"/>
    <w:rsid w:val="00C27300"/>
    <w:rsid w:val="00C5445F"/>
    <w:rsid w:val="00C66399"/>
    <w:rsid w:val="00C84658"/>
    <w:rsid w:val="00C84A3A"/>
    <w:rsid w:val="00C95024"/>
    <w:rsid w:val="00CA7142"/>
    <w:rsid w:val="00CB2D46"/>
    <w:rsid w:val="00CB449D"/>
    <w:rsid w:val="00CB48D7"/>
    <w:rsid w:val="00CC4772"/>
    <w:rsid w:val="00CD4388"/>
    <w:rsid w:val="00CE03AC"/>
    <w:rsid w:val="00CE1352"/>
    <w:rsid w:val="00CE29AE"/>
    <w:rsid w:val="00CE45E7"/>
    <w:rsid w:val="00CE7B42"/>
    <w:rsid w:val="00CF3DE7"/>
    <w:rsid w:val="00CF3F14"/>
    <w:rsid w:val="00CF4315"/>
    <w:rsid w:val="00D10444"/>
    <w:rsid w:val="00D111E4"/>
    <w:rsid w:val="00D15083"/>
    <w:rsid w:val="00D320A6"/>
    <w:rsid w:val="00D359D5"/>
    <w:rsid w:val="00D362B6"/>
    <w:rsid w:val="00D45037"/>
    <w:rsid w:val="00D50ACC"/>
    <w:rsid w:val="00D614EB"/>
    <w:rsid w:val="00D67851"/>
    <w:rsid w:val="00D719F0"/>
    <w:rsid w:val="00D72F19"/>
    <w:rsid w:val="00D77A0C"/>
    <w:rsid w:val="00D8223E"/>
    <w:rsid w:val="00D82678"/>
    <w:rsid w:val="00D82E7F"/>
    <w:rsid w:val="00D96BF0"/>
    <w:rsid w:val="00DA3CD1"/>
    <w:rsid w:val="00DD06B3"/>
    <w:rsid w:val="00DD7B24"/>
    <w:rsid w:val="00DE4367"/>
    <w:rsid w:val="00DE6ECD"/>
    <w:rsid w:val="00DF3DF1"/>
    <w:rsid w:val="00E071DC"/>
    <w:rsid w:val="00E1567F"/>
    <w:rsid w:val="00E1676D"/>
    <w:rsid w:val="00E20F29"/>
    <w:rsid w:val="00E23F28"/>
    <w:rsid w:val="00E3631F"/>
    <w:rsid w:val="00E36340"/>
    <w:rsid w:val="00E46332"/>
    <w:rsid w:val="00E46688"/>
    <w:rsid w:val="00E47275"/>
    <w:rsid w:val="00E601E3"/>
    <w:rsid w:val="00E676FB"/>
    <w:rsid w:val="00E738BC"/>
    <w:rsid w:val="00E76F16"/>
    <w:rsid w:val="00E83CCC"/>
    <w:rsid w:val="00E85C73"/>
    <w:rsid w:val="00E873DF"/>
    <w:rsid w:val="00E94841"/>
    <w:rsid w:val="00EB0845"/>
    <w:rsid w:val="00EB24C4"/>
    <w:rsid w:val="00EB5AD3"/>
    <w:rsid w:val="00EC003F"/>
    <w:rsid w:val="00ED0F82"/>
    <w:rsid w:val="00ED11BD"/>
    <w:rsid w:val="00ED2184"/>
    <w:rsid w:val="00ED6687"/>
    <w:rsid w:val="00ED7093"/>
    <w:rsid w:val="00EE4436"/>
    <w:rsid w:val="00EF0935"/>
    <w:rsid w:val="00F10DF0"/>
    <w:rsid w:val="00F24AF1"/>
    <w:rsid w:val="00F26B45"/>
    <w:rsid w:val="00F31961"/>
    <w:rsid w:val="00F327E5"/>
    <w:rsid w:val="00F356B1"/>
    <w:rsid w:val="00F35A2F"/>
    <w:rsid w:val="00F4010C"/>
    <w:rsid w:val="00F438EB"/>
    <w:rsid w:val="00F47C17"/>
    <w:rsid w:val="00F511C6"/>
    <w:rsid w:val="00F577E1"/>
    <w:rsid w:val="00F62746"/>
    <w:rsid w:val="00F640E7"/>
    <w:rsid w:val="00F713F3"/>
    <w:rsid w:val="00F732AB"/>
    <w:rsid w:val="00F74F60"/>
    <w:rsid w:val="00F80C0E"/>
    <w:rsid w:val="00F85695"/>
    <w:rsid w:val="00F90C5E"/>
    <w:rsid w:val="00F91270"/>
    <w:rsid w:val="00F9306C"/>
    <w:rsid w:val="00F93E5D"/>
    <w:rsid w:val="00FA2509"/>
    <w:rsid w:val="00FC5C66"/>
    <w:rsid w:val="00FD2693"/>
    <w:rsid w:val="00FD6334"/>
    <w:rsid w:val="00FD7A8C"/>
    <w:rsid w:val="00FE2CAC"/>
    <w:rsid w:val="00FF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A3E43"/>
  <w15:chartTrackingRefBased/>
  <w15:docId w15:val="{A167B5B4-A383-44C3-9DE0-72475CD8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02"/>
    <w:pPr>
      <w:spacing w:after="0" w:line="312" w:lineRule="auto"/>
      <w:ind w:firstLine="340"/>
      <w:jc w:val="both"/>
    </w:pPr>
    <w:rPr>
      <w:rFonts w:ascii="CMU Serif Roman" w:eastAsia="Times New Roman" w:hAnsi="CMU Serif Roman" w:cs="Times New Roman"/>
      <w:sz w:val="21"/>
      <w:szCs w:val="24"/>
      <w:lang w:val="en-GB"/>
    </w:rPr>
  </w:style>
  <w:style w:type="paragraph" w:styleId="Heading1">
    <w:name w:val="heading 1"/>
    <w:basedOn w:val="Normal"/>
    <w:next w:val="Firstparagraph"/>
    <w:link w:val="Heading1Char"/>
    <w:qFormat/>
    <w:rsid w:val="00494A02"/>
    <w:pPr>
      <w:keepNext/>
      <w:numPr>
        <w:numId w:val="1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494A02"/>
    <w:pPr>
      <w:keepNext/>
      <w:numPr>
        <w:ilvl w:val="1"/>
        <w:numId w:val="1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rsid w:val="00494A02"/>
    <w:pPr>
      <w:keepNext/>
      <w:numPr>
        <w:ilvl w:val="2"/>
        <w:numId w:val="1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A02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D4388"/>
    <w:pPr>
      <w:numPr>
        <w:ilvl w:val="3"/>
      </w:numPr>
      <w:ind w:firstLine="34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A41AC9"/>
    <w:pPr>
      <w:numPr>
        <w:ilvl w:val="4"/>
      </w:numPr>
      <w:ind w:firstLine="340"/>
      <w:outlineLvl w:val="5"/>
    </w:pPr>
  </w:style>
  <w:style w:type="character" w:default="1" w:styleId="DefaultParagraphFont">
    <w:name w:val="Default Paragraph Font"/>
    <w:uiPriority w:val="1"/>
    <w:semiHidden/>
    <w:unhideWhenUsed/>
    <w:rsid w:val="00494A0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4A02"/>
  </w:style>
  <w:style w:type="character" w:customStyle="1" w:styleId="Heading1Char">
    <w:name w:val="Heading 1 Char"/>
    <w:basedOn w:val="DefaultParagraphFont"/>
    <w:link w:val="Heading1"/>
    <w:rsid w:val="00494A02"/>
    <w:rPr>
      <w:rFonts w:ascii="CMU Serif Roman" w:eastAsia="Times New Roman" w:hAnsi="CMU Serif Roman" w:cs="Arial"/>
      <w:b/>
      <w:b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A548F"/>
    <w:rPr>
      <w:rFonts w:ascii="CMU Serif Roman" w:eastAsia="Times New Roman" w:hAnsi="CMU Serif Roman" w:cs="Arial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444DD"/>
    <w:rPr>
      <w:rFonts w:ascii="CMU Serif Roman" w:eastAsia="Times New Roman" w:hAnsi="CMU Serif Roman" w:cs="Arial"/>
      <w:b/>
      <w:bCs/>
      <w:sz w:val="21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94A02"/>
    <w:rPr>
      <w:rFonts w:ascii="CMU Serif Roman" w:eastAsiaTheme="majorEastAsia" w:hAnsi="CMU Serif Roman" w:cstheme="majorBidi"/>
      <w:b/>
      <w:bCs/>
      <w:iCs/>
      <w:sz w:val="21"/>
      <w:szCs w:val="24"/>
      <w:lang w:val="en-GB"/>
    </w:rPr>
  </w:style>
  <w:style w:type="paragraph" w:styleId="Footer">
    <w:name w:val="footer"/>
    <w:basedOn w:val="Normal"/>
    <w:link w:val="FooterChar"/>
    <w:rsid w:val="00494A0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A12CC"/>
    <w:rPr>
      <w:rFonts w:ascii="CMU Serif Roman" w:eastAsia="Times New Roman" w:hAnsi="CMU Serif Roman" w:cs="Times New Roman"/>
      <w:sz w:val="21"/>
      <w:szCs w:val="24"/>
      <w:lang w:val="en-GB"/>
    </w:rPr>
  </w:style>
  <w:style w:type="paragraph" w:customStyle="1" w:styleId="Firstparagraph">
    <w:name w:val="First paragraph"/>
    <w:basedOn w:val="Normal"/>
    <w:next w:val="Normal"/>
    <w:rsid w:val="00494A02"/>
    <w:pPr>
      <w:ind w:firstLine="0"/>
    </w:pPr>
  </w:style>
  <w:style w:type="character" w:styleId="PageNumber">
    <w:name w:val="page number"/>
    <w:basedOn w:val="DefaultParagraphFont"/>
    <w:semiHidden/>
    <w:rsid w:val="00494A02"/>
  </w:style>
  <w:style w:type="paragraph" w:styleId="Header">
    <w:name w:val="header"/>
    <w:basedOn w:val="Normal"/>
    <w:link w:val="HeaderChar"/>
    <w:rsid w:val="00494A0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A12CC"/>
    <w:rPr>
      <w:rFonts w:ascii="CMU Serif Roman" w:eastAsia="Times New Roman" w:hAnsi="CMU Serif Roman" w:cs="Times New Roman"/>
      <w:sz w:val="21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94A02"/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4A0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94A02"/>
    <w:rPr>
      <w:rFonts w:ascii="CMU Serif Roman" w:eastAsiaTheme="majorEastAsia" w:hAnsi="CMU Serif Roman" w:cstheme="majorBidi"/>
      <w:b/>
      <w:bCs/>
      <w:kern w:val="28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94A02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4A02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A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A02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94A02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94A02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94A02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94A02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94A02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94A02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94A02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94A02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D6334"/>
    <w:pPr>
      <w:jc w:val="center"/>
    </w:pPr>
    <w:rPr>
      <w:rFonts w:cs="CMU Serif Roman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D6334"/>
    <w:rPr>
      <w:rFonts w:ascii="CMU Serif Roman" w:eastAsia="Times New Roman" w:hAnsi="CMU Serif Roman" w:cs="CMU Serif Roman"/>
      <w:noProof/>
      <w:sz w:val="20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FD6334"/>
    <w:pPr>
      <w:spacing w:line="240" w:lineRule="auto"/>
    </w:pPr>
    <w:rPr>
      <w:rFonts w:cs="CMU Serif Roman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D6334"/>
    <w:rPr>
      <w:rFonts w:ascii="CMU Serif Roman" w:eastAsia="Times New Roman" w:hAnsi="CMU Serif Roman" w:cs="CMU Serif Roman"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FD6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3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63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fr-FR" w:eastAsia="fr-FR"/>
    </w:rPr>
  </w:style>
  <w:style w:type="paragraph" w:styleId="ListParagraph">
    <w:name w:val="List Paragraph"/>
    <w:basedOn w:val="Normal"/>
    <w:uiPriority w:val="34"/>
    <w:qFormat/>
    <w:rsid w:val="00AA780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Spacing">
    <w:name w:val="No Spacing"/>
    <w:basedOn w:val="Normal"/>
    <w:uiPriority w:val="1"/>
    <w:qFormat/>
    <w:rsid w:val="00F356B1"/>
    <w:pPr>
      <w:numPr>
        <w:numId w:val="4"/>
      </w:numPr>
    </w:pPr>
    <w:rPr>
      <w:lang w:val="fr-FR"/>
    </w:rPr>
  </w:style>
  <w:style w:type="paragraph" w:styleId="TableofFigures">
    <w:name w:val="table of figures"/>
    <w:basedOn w:val="Normal"/>
    <w:next w:val="Normal"/>
    <w:uiPriority w:val="99"/>
    <w:unhideWhenUsed/>
    <w:rsid w:val="00E47275"/>
  </w:style>
  <w:style w:type="paragraph" w:customStyle="1" w:styleId="Default">
    <w:name w:val="Default"/>
    <w:rsid w:val="00392A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fr-FR"/>
    </w:rPr>
  </w:style>
  <w:style w:type="character" w:styleId="Strong">
    <w:name w:val="Strong"/>
    <w:basedOn w:val="DefaultParagraphFont"/>
    <w:uiPriority w:val="22"/>
    <w:qFormat/>
    <w:rsid w:val="002C2BC4"/>
    <w:rPr>
      <w:b/>
      <w:bCs/>
    </w:rPr>
  </w:style>
  <w:style w:type="table" w:styleId="TableGrid">
    <w:name w:val="Table Grid"/>
    <w:basedOn w:val="TableNormal"/>
    <w:uiPriority w:val="39"/>
    <w:rsid w:val="00F7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D4388"/>
    <w:rPr>
      <w:rFonts w:asciiTheme="majorBidi" w:eastAsia="Times New Roman" w:hAnsiTheme="majorBidi" w:cs="Arial"/>
      <w:b/>
      <w:bCs/>
      <w:iCs/>
      <w:sz w:val="24"/>
      <w:szCs w:val="18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rsid w:val="00A41AC9"/>
    <w:rPr>
      <w:rFonts w:asciiTheme="majorBidi" w:eastAsia="Times New Roman" w:hAnsiTheme="majorBidi" w:cs="Arial"/>
      <w:b/>
      <w:bCs/>
      <w:iCs/>
      <w:sz w:val="24"/>
      <w:szCs w:val="18"/>
      <w:lang w:val="fr-FR"/>
    </w:rPr>
  </w:style>
  <w:style w:type="character" w:styleId="Emphasis">
    <w:name w:val="Emphasis"/>
    <w:basedOn w:val="DefaultParagraphFont"/>
    <w:uiPriority w:val="20"/>
    <w:qFormat/>
    <w:rsid w:val="00F74F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im\AppData\Roaming\Microsoft\Template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0EA0-C88A-4A37-98BC-51DE8878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16943</TotalTime>
  <Pages>4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168</cp:revision>
  <cp:lastPrinted>2021-10-06T16:47:00Z</cp:lastPrinted>
  <dcterms:created xsi:type="dcterms:W3CDTF">2021-09-22T10:49:00Z</dcterms:created>
  <dcterms:modified xsi:type="dcterms:W3CDTF">2021-10-06T16:47:00Z</dcterms:modified>
</cp:coreProperties>
</file>